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Mar w:bottom="720" w:footer="0" w:gutter="0" w:header="0" w:left="1440" w:right="1440" w:top="1440"/>
          <w:pgBorders w:display="allPages" w:offsetFrom="text">
            <w:pgSz w:h="15840" w:w="12240"/>
            <w:top w:color="00000A" w:space="0" w:sz="4" w:val="single"/>
            <w:left w:color="00000A" w:space="0" w:sz="4" w:val="single"/>
            <w:bottom w:color="00000A" w:space="0" w:sz="4" w:val="single"/>
            <w:insideH w:color="00000A" w:space="0" w:sz="4" w:val="single"/>
            <w:right w:color="00000A" w:space="0" w:sz="4" w:val="single"/>
            <w:insideV w:color="00000A" w:space="0" w:sz="4" w:val="single"/>
          </w:pgBorders>
          <w:pgNumType w:fmt="decimal"/>
          <w:formProt w:val="false"/>
          <w:titlePg/>
          <w:textDirection w:val="lrTb"/>
          <w:docGrid w:charSpace="4096" w:linePitch="360" w:type="default"/>
        </w:sectPr>
      </w:pPr>
    </w:p>
    <w:tbl>
      <w:tblPr>
        <w:jc w:val="center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576"/>
      </w:tblGrid>
      <w:tr>
        <w:trPr>
          <w:trHeight w:hRule="atLeast" w:val="2880"/>
          <w:cantSplit w:val="false"/>
        </w:trPr>
        <w:tc>
          <w:tcPr>
            <w:tcW w:type="dxa" w:w="95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5"/>
              <w:jc w:val="center"/>
            </w:pPr>
            <w:r>
              <w:rPr>
                <w:rFonts w:ascii="Cambria" w:cs="" w:hAnsi="Cambria"/>
                <w:caps/>
              </w:rPr>
              <w:t>[</w:t>
            </w:r>
            <w:r>
              <w:rPr>
                <w:rFonts w:ascii="Cambria" w:cs="" w:hAnsi="Cambria"/>
                <w:caps/>
              </w:rPr>
              <w:t>Hellsten Inc.</w:t>
            </w:r>
            <w:r>
              <w:rPr>
                <w:rFonts w:ascii="Cambria" w:cs="" w:hAnsi="Cambria"/>
                <w:caps/>
              </w:rPr>
              <w:t>]</w:t>
            </w:r>
          </w:p>
        </w:tc>
      </w:tr>
      <w:tr>
        <w:trPr>
          <w:trHeight w:hRule="atLeast" w:val="1440"/>
          <w:cantSplit w:val="false"/>
        </w:trPr>
        <w:tc>
          <w:tcPr>
            <w:tcW w:type="dxa" w:w="9576"/>
            <w:tcBorders>
              <w:top w:val="none"/>
              <w:left w:val="none"/>
              <w:bottom w:color="4F81BD" w:space="0" w:sz="4" w:val="single"/>
              <w:right w:val="none"/>
            </w:tcBorders>
            <w:shd w:fill="auto" w:val="clear"/>
            <w:vAlign w:val="center"/>
          </w:tcPr>
          <w:p>
            <w:pPr>
              <w:pStyle w:val="style25"/>
              <w:jc w:val="center"/>
            </w:pPr>
            <w:r>
              <w:rPr>
                <w:rFonts w:ascii="Cambria" w:cs="" w:hAnsi="Cambria"/>
                <w:sz w:val="80"/>
                <w:szCs w:val="80"/>
              </w:rPr>
              <w:t>[Type the document title]</w:t>
            </w:r>
          </w:p>
        </w:tc>
      </w:tr>
      <w:tr>
        <w:trPr>
          <w:trHeight w:hRule="atLeast" w:val="720"/>
          <w:cantSplit w:val="false"/>
        </w:trPr>
        <w:tc>
          <w:tcPr>
            <w:tcW w:type="dxa" w:w="9576"/>
            <w:tcBorders>
              <w:top w:color="4F81BD" w:space="0" w:sz="4" w:val="singl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jc w:val="center"/>
            </w:pPr>
            <w:r>
              <w:rPr>
                <w:rFonts w:ascii="Cambria" w:cs="" w:hAnsi="Cambria"/>
                <w:b/>
                <w:sz w:val="60"/>
                <w:szCs w:val="60"/>
              </w:rPr>
              <w:t>[</w:t>
            </w:r>
            <w:r>
              <w:rPr>
                <w:rFonts w:ascii="Cambria" w:cs="" w:hAnsi="Cambria"/>
                <w:sz w:val="44"/>
                <w:szCs w:val="44"/>
              </w:rPr>
              <w:t>[Type the document subtitle]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76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>
                <w:sz w:val="24"/>
                <w:szCs w:val="24"/>
              </w:rPr>
              <w:t>Version #XX</w:t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  <w:t>All work Copyright © 2012 by XX Games.</w:t>
            </w:r>
          </w:p>
          <w:p>
            <w:pPr>
              <w:pStyle w:val="style25"/>
              <w:jc w:val="center"/>
            </w:pPr>
            <w:r>
              <w:rPr/>
              <w:t>All rights reserved.</w:t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  <w:p>
            <w:pPr>
              <w:pStyle w:val="style25"/>
              <w:jc w:val="center"/>
            </w:pPr>
            <w:r>
              <w:rPr/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76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jc w:val="center"/>
            </w:pPr>
            <w:r>
              <w:rPr>
                <w:b/>
                <w:bCs/>
                <w:sz w:val="28"/>
                <w:szCs w:val="28"/>
                <w:u w:val="single"/>
              </w:rPr>
              <w:t>[Type Author’s Name Here]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76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jc w:val="center"/>
            </w:pPr>
            <w:r>
              <w:rPr>
                <w:b/>
                <w:bCs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0"/>
        <w:jc w:val="center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-26670</wp:posOffset>
            </wp:positionH>
            <wp:positionV relativeFrom="line">
              <wp:posOffset>49530</wp:posOffset>
            </wp:positionV>
            <wp:extent cx="2169160" cy="7950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0"/>
        <w:spacing w:after="120" w:before="0"/>
        <w:contextualSpacing w:val="false"/>
        <w:jc w:val="center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576"/>
      </w:tblGrid>
      <w:tr>
        <w:trPr>
          <w:cantSplit w:val="false"/>
        </w:trPr>
        <w:tc>
          <w:tcPr>
            <w:tcW w:type="dxa" w:w="95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576" w:wrap="around" w:xAlign="center" w:yAlign="bottom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sz w:val="24"/>
                <w:szCs w:val="24"/>
              </w:rPr>
              <w:t>May 16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2012</w:t>
            </w:r>
          </w:p>
        </w:tc>
      </w:tr>
    </w:tbl>
    <w:p>
      <w:pPr>
        <w:sectPr>
          <w:type w:val="nextPage"/>
          <w:pgMar w:bottom="720" w:footer="0" w:gutter="0" w:header="0" w:left="1440" w:right="1440" w:top="1440"/>
          <w:pgBorders w:display="allPages" w:offsetFrom="text">
            <w:pgSz w:h="15840" w:w="12240"/>
            <w:top w:color="00000A" w:space="0" w:sz="4" w:val="single"/>
            <w:left w:color="00000A" w:space="0" w:sz="4" w:val="single"/>
            <w:bottom w:color="00000A" w:space="0" w:sz="4" w:val="single"/>
            <w:insideH w:color="00000A" w:space="0" w:sz="4" w:val="single"/>
            <w:right w:color="00000A" w:space="0" w:sz="4" w:val="single"/>
            <w:insideV w:color="00000A" w:space="0" w:sz="4" w:val="single"/>
          </w:pgBorders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  <w:sz w:val="24"/>
          <w:szCs w:val="24"/>
          <w:u w:val="single"/>
        </w:rPr>
        <w:t>Table of Contents</w:t>
      </w:r>
    </w:p>
    <w:p>
      <w:pPr>
        <w:pStyle w:val="style0"/>
        <w:jc w:val="right"/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>
      <w:pPr>
        <w:sectPr>
          <w:headerReference r:id="rId3" w:type="even"/>
          <w:headerReference r:id="rId4" w:type="default"/>
          <w:footerReference r:id="rId5" w:type="even"/>
          <w:footerReference r:id="rId6" w:type="default"/>
          <w:type w:val="nextPage"/>
          <w:pgMar w:bottom="1440" w:footer="720" w:gutter="0" w:header="720" w:left="1440" w:right="1440" w:top="1440"/>
          <w:pgBorders w:display="allPages" w:offsetFrom="text">
            <w:pgSz w:h="15840" w:w="12240"/>
            <w:top w:color="00000A" w:space="0" w:sz="4" w:val="single"/>
            <w:left w:color="00000A" w:space="0" w:sz="4" w:val="single"/>
            <w:bottom w:color="00000A" w:space="0" w:sz="4" w:val="single"/>
            <w:insideH w:color="00000A" w:space="0" w:sz="4" w:val="single"/>
            <w:right w:color="00000A" w:space="0" w:sz="4" w:val="single"/>
            <w:insideV w:color="00000A" w:space="0" w:sz="4" w:val="single"/>
          </w:pgBorders>
          <w:pgNumType w:fmt="decimal"/>
          <w:formProt w:val="false"/>
          <w:textDirection w:val="lrTb"/>
          <w:docGrid w:charSpace="4096" w:linePitch="360" w:type="default"/>
        </w:sectPr>
        <w:pStyle w:val="style0"/>
      </w:pPr>
      <w:r>
        <w:rPr>
          <w:b/>
          <w:sz w:val="24"/>
          <w:szCs w:val="24"/>
          <w:u w:val="single"/>
        </w:rPr>
      </w:r>
    </w:p>
    <w:p>
      <w:pPr>
        <w:pStyle w:val="style0"/>
        <w:pageBreakBefore/>
        <w:jc w:val="center"/>
      </w:pPr>
      <w:r>
        <w:rPr>
          <w:b/>
          <w:sz w:val="24"/>
          <w:szCs w:val="24"/>
          <w:u w:val="single"/>
        </w:rPr>
        <w:t>Version History</w:t>
      </w:r>
    </w:p>
    <w:p>
      <w:pPr>
        <w:pStyle w:val="style0"/>
        <w:jc w:val="right"/>
      </w:pPr>
      <w:r>
        <w:rPr>
          <w:sz w:val="24"/>
          <w:szCs w:val="24"/>
        </w:rPr>
        <w:t xml:space="preserve">[This is where you keep track of the detailed changes made to your document throughout the course of development.] 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  <w:pageBreakBefore/>
        <w:jc w:val="right"/>
      </w:pPr>
      <w:r>
        <w:rPr>
          <w:sz w:val="24"/>
          <w:szCs w:val="24"/>
        </w:rPr>
        <w:t>[This is the body of your video game design document.  You should add and delete sections as they pertain to your game’s design.]</w:t>
      </w:r>
    </w:p>
    <w:p>
      <w:pPr>
        <w:pStyle w:val="style0"/>
        <w:jc w:val="right"/>
      </w:pPr>
      <w:r>
        <w:rPr>
          <w:sz w:val="24"/>
          <w:szCs w:val="24"/>
        </w:rPr>
      </w:r>
    </w:p>
    <w:p>
      <w:pPr>
        <w:pStyle w:val="style0"/>
        <w:jc w:val="right"/>
      </w:pPr>
      <w:r>
        <w:rPr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 xml:space="preserve">Game Overview </w:t>
      </w:r>
    </w:p>
    <w:p>
      <w:pPr>
        <w:pStyle w:val="style27"/>
      </w:pPr>
      <w:r>
        <w:rPr>
          <w:i/>
          <w:sz w:val="24"/>
          <w:szCs w:val="24"/>
        </w:rPr>
        <w:t>(ensure you mention the goal of the game and how to win if applicable)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Game Play Mechanics</w:t>
      </w:r>
    </w:p>
    <w:p>
      <w:pPr>
        <w:pStyle w:val="style27"/>
      </w:pPr>
      <w:r>
        <w:rPr>
          <w:i/>
          <w:sz w:val="24"/>
          <w:szCs w:val="24"/>
        </w:rPr>
        <w:t>(how does your game work?)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 xml:space="preserve">Camera </w:t>
      </w:r>
    </w:p>
    <w:p>
      <w:pPr>
        <w:pStyle w:val="style27"/>
      </w:pPr>
      <w:r>
        <w:rPr>
          <w:i/>
          <w:sz w:val="24"/>
          <w:szCs w:val="24"/>
        </w:rPr>
        <w:t>(Point of View)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Controls</w:t>
      </w:r>
    </w:p>
    <w:p>
      <w:pPr>
        <w:pStyle w:val="style27"/>
      </w:pPr>
      <w:r>
        <w:rPr>
          <w:i/>
          <w:sz w:val="24"/>
          <w:szCs w:val="24"/>
        </w:rPr>
        <w:t>(Which keys does your game use? Does it use the mouse or a joystick?)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Saving and Loading</w:t>
      </w:r>
    </w:p>
    <w:p>
      <w:pPr>
        <w:pStyle w:val="style27"/>
      </w:pPr>
      <w:r>
        <w:rPr>
          <w:i/>
          <w:sz w:val="24"/>
          <w:szCs w:val="24"/>
        </w:rPr>
        <w:t>(Does your game include saving and loading? When? How?)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bookmarkStart w:id="0" w:name="_GoBack"/>
      <w:bookmarkEnd w:id="0"/>
      <w:r>
        <w:rPr>
          <w:b/>
          <w:sz w:val="24"/>
          <w:szCs w:val="24"/>
        </w:rPr>
        <w:t>Interface Sketch</w:t>
      </w:r>
    </w:p>
    <w:p>
      <w:pPr>
        <w:pStyle w:val="style27"/>
      </w:pPr>
      <w:r>
        <w:rPr>
          <w:i/>
          <w:sz w:val="24"/>
          <w:szCs w:val="24"/>
        </w:rPr>
        <w:t>(What does the game interface look like? Provide a screen shot or sketch)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Menu and Screen Descriptions</w:t>
      </w:r>
    </w:p>
    <w:p>
      <w:pPr>
        <w:pStyle w:val="style27"/>
      </w:pPr>
      <w:r>
        <w:rPr>
          <w:i/>
          <w:sz w:val="24"/>
          <w:szCs w:val="24"/>
        </w:rPr>
        <w:t>(Include additional screen shots and accompanying descriptions for any menus and additional screen)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 xml:space="preserve">Game World </w:t>
      </w:r>
    </w:p>
    <w:p>
      <w:pPr>
        <w:pStyle w:val="style27"/>
      </w:pPr>
      <w:r>
        <w:rPr>
          <w:i/>
          <w:sz w:val="24"/>
          <w:szCs w:val="24"/>
        </w:rPr>
        <w:t>(Describe Your Game Environment)</w:t>
      </w:r>
    </w:p>
    <w:p>
      <w:pPr>
        <w:pStyle w:val="style27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 xml:space="preserve">Levels </w:t>
      </w:r>
    </w:p>
    <w:p>
      <w:pPr>
        <w:pStyle w:val="style27"/>
      </w:pPr>
      <w:r>
        <w:rPr>
          <w:i/>
          <w:sz w:val="24"/>
          <w:szCs w:val="24"/>
        </w:rPr>
        <w:t>(Describe Each of your game levels)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Game Progression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Characters</w:t>
      </w:r>
    </w:p>
    <w:p>
      <w:pPr>
        <w:pStyle w:val="style0"/>
        <w:ind w:firstLine="720" w:left="0" w:right="0"/>
      </w:pPr>
      <w:r>
        <w:rPr>
          <w:i/>
          <w:sz w:val="24"/>
          <w:szCs w:val="24"/>
        </w:rPr>
        <w:t>(Describe Your game avatar if applicable)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Non-player Characters</w:t>
      </w:r>
    </w:p>
    <w:p>
      <w:pPr>
        <w:pStyle w:val="style27"/>
      </w:pPr>
      <w:r>
        <w:rPr>
          <w:sz w:val="24"/>
          <w:szCs w:val="24"/>
        </w:rPr>
        <w:t>(Describe Any Computer controlled Allies and how they work)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Enemies</w:t>
      </w:r>
    </w:p>
    <w:p>
      <w:pPr>
        <w:pStyle w:val="style27"/>
      </w:pPr>
      <w:r>
        <w:rPr>
          <w:i/>
          <w:sz w:val="24"/>
          <w:szCs w:val="24"/>
        </w:rPr>
        <w:t>(Describe computer-generated enemies and boss monsters)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Weapons</w:t>
      </w:r>
    </w:p>
    <w:p>
      <w:pPr>
        <w:pStyle w:val="style27"/>
      </w:pPr>
      <w:r>
        <w:rPr>
          <w:i/>
          <w:sz w:val="24"/>
          <w:szCs w:val="24"/>
        </w:rPr>
        <w:t>(Describe any weapons available to the user)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Items</w:t>
      </w:r>
    </w:p>
    <w:p>
      <w:pPr>
        <w:pStyle w:val="style27"/>
      </w:pPr>
      <w:r>
        <w:rPr>
          <w:i/>
          <w:sz w:val="24"/>
          <w:szCs w:val="24"/>
        </w:rPr>
        <w:t>(Describe any in-game items that can help or hinder the user)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Abilities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Vehicles</w:t>
      </w:r>
    </w:p>
    <w:p>
      <w:pPr>
        <w:pStyle w:val="style27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Script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Scoring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Puzzles/Mini-games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Bonuses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Cheat Codes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  <w:spacing w:after="0" w:before="0" w:line="100" w:lineRule="atLeast"/>
        <w:contextualSpacing/>
      </w:pPr>
      <w:r>
        <w:rPr>
          <w:b/>
          <w:sz w:val="24"/>
          <w:szCs w:val="24"/>
        </w:rPr>
        <w:t>Sound Index</w:t>
      </w:r>
    </w:p>
    <w:p>
      <w:pPr>
        <w:pStyle w:val="style27"/>
        <w:spacing w:after="0" w:before="0"/>
        <w:contextualSpacing/>
      </w:pPr>
      <w:r>
        <w:rPr>
          <w:i/>
          <w:sz w:val="24"/>
          <w:szCs w:val="24"/>
        </w:rPr>
        <w:t>(Include an index of all your sound clips)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Story Index</w:t>
      </w:r>
    </w:p>
    <w:p>
      <w:pPr>
        <w:pStyle w:val="style27"/>
      </w:pPr>
      <w:r>
        <w:rPr>
          <w:i/>
          <w:sz w:val="24"/>
          <w:szCs w:val="24"/>
        </w:rPr>
        <w:t>(Outline your game story here)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Art / Multimedia Index</w:t>
      </w:r>
    </w:p>
    <w:p>
      <w:pPr>
        <w:pStyle w:val="style27"/>
      </w:pPr>
      <w:r>
        <w:rPr>
          <w:i/>
          <w:sz w:val="24"/>
          <w:szCs w:val="24"/>
        </w:rPr>
        <w:t>(Include an index of all your graphic and video assets here)</w:t>
      </w:r>
    </w:p>
    <w:p>
      <w:pPr>
        <w:pStyle w:val="style27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Design Notes</w:t>
      </w:r>
    </w:p>
    <w:p>
      <w:pPr>
        <w:pStyle w:val="style27"/>
      </w:pPr>
      <w:r>
        <w:rPr>
          <w:i/>
          <w:sz w:val="24"/>
          <w:szCs w:val="24"/>
        </w:rPr>
        <w:t>(Include additional design notes here)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>
          <w:b/>
          <w:sz w:val="24"/>
          <w:szCs w:val="24"/>
        </w:rPr>
        <w:t>Future Features</w:t>
      </w:r>
    </w:p>
    <w:p>
      <w:pPr>
        <w:pStyle w:val="style27"/>
        <w:spacing w:after="200" w:before="0"/>
        <w:ind w:hanging="0" w:left="720" w:right="0"/>
        <w:contextualSpacing/>
      </w:pPr>
      <w:r>
        <w:rPr>
          <w:i/>
          <w:sz w:val="24"/>
          <w:szCs w:val="24"/>
        </w:rPr>
        <w:t>(Include any future features that are planned to be implemented)</w:t>
      </w:r>
    </w:p>
    <w:sectPr>
      <w:headerReference r:id="rId7" w:type="even"/>
      <w:headerReference r:id="rId8" w:type="default"/>
      <w:footerReference r:id="rId9" w:type="even"/>
      <w:footerReference r:id="rId10" w:type="default"/>
      <w:type w:val="nextPage"/>
      <w:pgMar w:bottom="1440" w:footer="720" w:gutter="0" w:header="720" w:left="1440" w:right="1440" w:top="1440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insideH w:color="00000A" w:space="0" w:sz="4" w:val="single"/>
        <w:right w:color="00000A" w:space="0" w:sz="4" w:val="single"/>
        <w:insideV w:color="00000A" w:space="0" w:sz="4" w:val="single"/>
      </w:pgBorders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mbria" w:hAnsi="Cambria"/>
        <w:b/>
      </w:rPr>
      <w:t>Version Number XX.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29"/>
    <w:top w:color="622423" w:space="0" w:sz="24" w:val="thinThickSmallGap"/>
    <w:left w:val="none"/>
    <w:bottom w:val="none"/>
    <w:insideH w:val="none"/>
    <w:right w:val="none"/>
    <w:insideV w:val="none"/>
    <w:pPr/>
  </w:p>
  <w:p>
    <w:pPr>
      <w:pStyle w:val="style29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mbria" w:hAnsi="Cambria"/>
      </w:rPr>
      <w:t>[Type text]</w:t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pStyle w:val="style29"/>
    <w:top w:color="622423" w:space="0" w:sz="24" w:val="thinThickSmallGap"/>
    <w:left w:val="none"/>
    <w:bottom w:val="none"/>
    <w:insideH w:val="none"/>
    <w:right w:val="none"/>
    <w:insideV w:val="none"/>
    <w:pPr/>
  </w:p>
  <w:p>
    <w:pPr>
      <w:pStyle w:val="style29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mbria" w:hAnsi="Cambria"/>
        <w:b/>
      </w:rPr>
      <w:t>Version Number XX.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29"/>
    <w:top w:color="622423" w:space="0" w:sz="24" w:val="thinThickSmallGap"/>
    <w:left w:val="none"/>
    <w:bottom w:val="none"/>
    <w:insideH w:val="none"/>
    <w:right w:val="none"/>
    <w:insideV w:val="none"/>
    <w:pPr/>
  </w:p>
  <w:p>
    <w:pPr>
      <w:pStyle w:val="style29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mbria" w:hAnsi="Cambria"/>
      </w:rPr>
      <w:t>[Type text]</w:t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pStyle w:val="style29"/>
    <w:top w:color="622423" w:space="0" w:sz="24" w:val="thinThickSmallGap"/>
    <w:left w:val="none"/>
    <w:bottom w:val="none"/>
    <w:insideH w:val="none"/>
    <w:right w:val="none"/>
    <w:insideV w:val="none"/>
    <w:pPr/>
  </w:p>
  <w:p>
    <w:pPr>
      <w:pStyle w:val="style2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one"/>
        <w:left w:val="none"/>
        <w:bottom w:color="00000A" w:space="0" w:sz="4" w:val="single"/>
        <w:insideH w:color="00000A" w:space="0" w:sz="4" w:val="single"/>
        <w:right w:val="none"/>
        <w:insideV w:val="none"/>
      </w:tblBorders>
      <w:tblCellMar>
        <w:top w:type="dxa" w:w="72"/>
        <w:left w:type="dxa" w:w="115"/>
        <w:bottom w:type="dxa" w:w="72"/>
        <w:right w:type="dxa" w:w="115"/>
      </w:tblCellMar>
    </w:tblPr>
    <w:tblGrid>
      <w:gridCol w:w="6713"/>
      <w:gridCol w:w="2876"/>
    </w:tblGrid>
    <w:tr>
      <w:trPr>
        <w:cantSplit w:val="false"/>
      </w:trPr>
      <w:tc>
        <w:tcPr>
          <w:tcW w:type="dxa" w:w="6713"/>
          <w:tcBorders>
            <w:top w:val="none"/>
            <w:left w:val="none"/>
            <w:bottom w:color="00000A" w:space="0" w:sz="4" w:val="single"/>
            <w:right w:val="none"/>
          </w:tcBorders>
          <w:shd w:fill="auto" w:val="clear"/>
          <w:vAlign w:val="bottom"/>
        </w:tcPr>
        <w:p>
          <w:pPr>
            <w:pStyle w:val="style28"/>
            <w:jc w:val="right"/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Type the document title</w:t>
          </w:r>
          <w:r>
            <w:rPr>
              <w:b/>
              <w:bCs/>
              <w:color w:val="76923C"/>
              <w:sz w:val="24"/>
              <w:szCs w:val="24"/>
            </w:rPr>
            <w:t>]</w:t>
          </w:r>
        </w:p>
      </w:tc>
      <w:tc>
        <w:tcPr>
          <w:tcW w:type="dxa" w:w="2876"/>
          <w:tcBorders>
            <w:top w:val="none"/>
            <w:left w:val="none"/>
            <w:bottom w:color="943634" w:space="0" w:sz="4" w:val="single"/>
            <w:right w:val="none"/>
          </w:tcBorders>
          <w:shd w:fill="943634" w:val="clear"/>
          <w:vAlign w:val="bottom"/>
        </w:tcPr>
        <w:p>
          <w:pPr>
            <w:pStyle w:val="style28"/>
          </w:pPr>
          <w:r>
            <w:rPr>
              <w:color w:val="FFFFFF"/>
              <w:lang w:val="en-US"/>
            </w:rPr>
            <w:t>May 16, 2012</w:t>
          </w:r>
        </w:p>
      </w:tc>
    </w:tr>
  </w:tbl>
  <w:p>
    <w:pPr>
      <w:pStyle w:val="style28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one"/>
        <w:left w:val="none"/>
        <w:bottom w:color="943634" w:space="0" w:sz="4" w:val="single"/>
        <w:insideH w:color="943634" w:space="0" w:sz="4" w:val="single"/>
        <w:right w:val="none"/>
        <w:insideV w:val="none"/>
      </w:tblBorders>
      <w:tblCellMar>
        <w:top w:type="dxa" w:w="72"/>
        <w:left w:type="dxa" w:w="115"/>
        <w:bottom w:type="dxa" w:w="72"/>
        <w:right w:type="dxa" w:w="115"/>
      </w:tblCellMar>
    </w:tblPr>
    <w:tblGrid>
      <w:gridCol w:w="2877"/>
      <w:gridCol w:w="6712"/>
    </w:tblGrid>
    <w:tr>
      <w:trPr>
        <w:cantSplit w:val="false"/>
      </w:trPr>
      <w:tc>
        <w:tcPr>
          <w:tcW w:type="dxa" w:w="2877"/>
          <w:tcBorders>
            <w:top w:val="none"/>
            <w:left w:val="none"/>
            <w:bottom w:color="943634" w:space="0" w:sz="4" w:val="single"/>
            <w:right w:val="none"/>
          </w:tcBorders>
          <w:shd w:fill="943634" w:val="clear"/>
          <w:vAlign w:val="bottom"/>
        </w:tcPr>
        <w:p>
          <w:pPr>
            <w:pStyle w:val="style28"/>
            <w:jc w:val="right"/>
          </w:pPr>
          <w:r>
            <w:rPr>
              <w:color w:val="FFFFFF"/>
              <w:lang w:val="en-US"/>
            </w:rPr>
            <w:t>May 16, 2012</w:t>
          </w:r>
        </w:p>
      </w:tc>
      <w:tc>
        <w:tcPr>
          <w:tcW w:type="dxa" w:w="6712"/>
          <w:tcBorders>
            <w:top w:val="none"/>
            <w:left w:val="none"/>
            <w:bottom w:color="00000A" w:space="0" w:sz="4" w:val="single"/>
            <w:right w:val="none"/>
          </w:tcBorders>
          <w:shd w:fill="auto" w:val="clear"/>
          <w:vAlign w:val="bottom"/>
        </w:tcPr>
        <w:p>
          <w:pPr>
            <w:pStyle w:val="style28"/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Type the document title</w:t>
          </w:r>
          <w:r>
            <w:rPr>
              <w:b/>
              <w:bCs/>
              <w:color w:val="76923C"/>
              <w:sz w:val="24"/>
              <w:szCs w:val="24"/>
            </w:rPr>
            <w:t>]</w:t>
          </w:r>
        </w:p>
      </w:tc>
    </w:tr>
  </w:tbl>
  <w:p>
    <w:pPr>
      <w:pStyle w:val="style28"/>
    </w:pPr>
    <w:r>
      <w:rPr/>
    </w:r>
  </w:p>
</w:hdr>
</file>

<file path=word/header3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tbl><w:tblPr><w:jc w:val="left"/><w:tblInd w:type="dxa" w:w="0"/><w:tblBorders><w:top w:val="none"/><w:left w:val="none"/><w:bottom w:color="00000A" w:space="0" w:sz="4" w:val="single"/><w:insideH w:color="00000A" w:space="0" w:sz="4" w:val="single"/><w:right w:val="none"/><w:insideV w:val="none"/></w:tblBorders><w:tblCellMar><w:top w:type="dxa" w:w="72"/><w:left w:type="dxa" w:w="115"/><w:bottom w:type="dxa" w:w="72"/><w:right w:type="dxa" w:w="115"/></w:tblCellMar></w:tblPr><w:tblGrid><w:gridCol w:w="6713"/><w:gridCol w:w="2876"/></w:tblGrid><w:tr><w:trPr><w:cantSplit w:val="false"/></w:trPr><w:tc><w:tcPr><w:tcW w:type="dxa" w:w="6713"/><w:tcBorders><w:top w:val="none"/><w:left w:val="none"/><w:bottom w:color="00000A" w:space="0" w:sz="4" w:val="single"/><w:right w:val="none"/></w:tcBorders><w:shd w:fill="auto" w:val="clear"/><w:vAlign w:val="bottom"/></w:tcPr><w:tbl><w:tblPr><w:jc w:val="left"/><w:tblInd w:type="dxa" w:w="0"/><w:tblBorders><w:top w:val="none"/><w:left w:val="none"/><w:bottom w:color="00000A" w:space="0" w:sz="4" w:val="single"/><w:insideH w:color="00000A" w:space="0" w:sz="4" w:val="single"/><w:right w:val="none"/><w:insideV w:val="none"/></w:tblBorders><w:tblCellMar><w:top w:type="dxa" w:w="72"/><w:left w:type="dxa" w:w="115"/><w:bottom w:type="dxa" w:w="72"/><w:right w:type="dxa" w:w="115"/></w:tblCellMar></w:tblPr><w:tblGrid><w:gridCol w:w="6713"/><w:gridCol w:w="2876"/></w:tblGrid><w:tr><w:trPr><w:cantSplit w:val="false"/></w:trPr><w:tc><w:tcPr><w:tcW w:type="dxa" w:w="6713"/><w:tcBorders><w:top w:val="none"/><w:left w:val="none"/><w:bottom w:color="00000A" w:space="0" w:sz="4" w:val="single"/><w:right w:val="none"/></w:tcBorders><w:shd w:fill="auto" w:val="clear"/><w:vAlign w:val="bottom"/></w:tcPr><w:p><w:pPr><w:pStyle w:val="style28"/><w:jc w:val="right"/></w:pPr><w:r><w:rPr><w:b/><w:bCs/><w:color w:val="76923C"/><w:sz w:val="24"/><w:szCs w:val="24"/></w:rPr><w:t>[</w:t></w:r><w:r><w:rPr><w:b/><w:bCs/><w:caps/><w:sz w:val="24"/><w:szCs w:val="24"/></w:rPr><w:t>Type the document title</w:t></w:r><w:r><w:rPr><w:b/><w:bCs/><w:color w:val="76923C"/><w:sz w:val="24"/><w:szCs w:val="24"/></w:rPr><w:t>]</w:t></w:r></w:p></w:tc><w:tc><w:tcPr><w:tcW w:type="dxa" w:w="2876"/><w:tcBorders><w:top w:val="none"/><w:left w:val="none"/><w:bottom w:color="943634" w:space="0" w:sz="4" w:val="single"/><w:right w:val="none"/></w:tcBorders><w:shd w:fill="943634" w:val="clear"/><w:vAlign w:val="bottom"/></w:tcPr><w:p><w:pPr><w:pStyle w:val="style28"/></w:pPr><w:r><w:rPr><w:color w:val="FFFFFF"/><w:lang w:val="en-US"/></w:rPr><w:t>May 16, 2012</w:t></w:r></w:p></w:tc></w:tr></w:tbl><w:p><w:pPr><w:pStyle w:val="style28"/></w:pPr><w:r><w:rPr></w:rPr></w:r></w:p>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one"/>
        <w:left w:val="none"/>
        <w:bottom w:color="943634" w:space="0" w:sz="4" w:val="single"/>
        <w:insideH w:color="943634" w:space="0" w:sz="4" w:val="single"/>
        <w:right w:val="none"/>
        <w:insideV w:val="none"/>
      </w:tblBorders>
      <w:tblCellMar>
        <w:top w:type="dxa" w:w="72"/>
        <w:left w:type="dxa" w:w="115"/>
        <w:bottom w:type="dxa" w:w="72"/>
        <w:right w:type="dxa" w:w="115"/>
      </w:tblCellMar>
    </w:tblPr>
    <w:tblGrid>
      <w:gridCol w:w="2877"/>
      <w:gridCol w:w="6712"/>
    </w:tblGrid>
    <w:tr>
      <w:trPr>
        <w:cantSplit w:val="false"/>
      </w:trPr>
      <w:tc>
        <w:tcPr>
          <w:tcW w:type="dxa" w:w="2877"/>
          <w:tcBorders>
            <w:top w:val="none"/>
            <w:left w:val="none"/>
            <w:bottom w:color="943634" w:space="0" w:sz="4" w:val="single"/>
            <w:right w:val="none"/>
          </w:tcBorders>
          <w:shd w:fill="943634" w:val="clear"/>
          <w:vAlign w:val="bottom"/>
        </w:tcPr>
        <w:p>
          <w:pPr>
            <w:pStyle w:val="style28"/>
            <w:jc w:val="right"/>
          </w:pPr>
          <w:r>
            <w:rPr>
              <w:color w:val="FFFFFF"/>
              <w:lang w:val="en-US"/>
            </w:rPr>
            <w:t>May 16, 2012</w:t>
          </w:r>
        </w:p>
      </w:tc>
      <w:tc>
        <w:tcPr>
          <w:tcW w:type="dxa" w:w="6712"/>
          <w:tcBorders>
            <w:top w:val="none"/>
            <w:left w:val="none"/>
            <w:bottom w:color="00000A" w:space="0" w:sz="4" w:val="single"/>
            <w:right w:val="none"/>
          </w:tcBorders>
          <w:shd w:fill="auto" w:val="clear"/>
          <w:vAlign w:val="bottom"/>
        </w:tcPr>
        <w:p>
          <w:pPr>
            <w:pStyle w:val="style28"/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Type the document title</w:t>
          </w:r>
          <w:r>
            <w:rPr>
              <w:b/>
              <w:bCs/>
              <w:color w:val="76923C"/>
              <w:sz w:val="24"/>
              <w:szCs w:val="24"/>
            </w:rPr>
            <w:t>]</w:t>
          </w:r>
        </w:p>
      </w:tc>
    </w:tr>
  </w:tbl>
  <w:p>
    <w:pPr>
      <w:pStyle w:val="style2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righ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9"/>
  <w:defaultTabStop w:val="720"/>
  <w:evenAndOddHeaders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zh-TW" w:val="en-CA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>
      <w:rFonts w:cs="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No Spacing"/>
    <w:next w:val="style25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SimSun" w:hAnsi="Calibri"/>
      <w:color w:val="auto"/>
      <w:sz w:val="22"/>
      <w:szCs w:val="22"/>
      <w:lang w:bidi="ar-SA" w:eastAsia="zh-TW" w:val="en-CA"/>
    </w:rPr>
  </w:style>
  <w:style w:styleId="style26" w:type="paragraph">
    <w:name w:val="Balloon Text"/>
    <w:basedOn w:val="style0"/>
    <w:next w:val="style2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  <w:style w:styleId="style28" w:type="paragraph">
    <w:name w:val="Header"/>
    <w:basedOn w:val="style0"/>
    <w:next w:val="style28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9" w:type="paragraph">
    <w:name w:val="Footer"/>
    <w:basedOn w:val="style0"/>
    <w:next w:val="style29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30" w:type="paragraph">
    <w:name w:val="Frame Contents"/>
    <w:basedOn w:val="style21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34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2011-07-15T01:03:00.00Z</dcterms:created>
  <dc:creator>[Type Author’s Name Here]</dc:creator>
  <cp:lastModifiedBy>Thomas</cp:lastModifiedBy>
  <dcterms:modified xsi:type="dcterms:W3CDTF">2012-05-16T22:14:00.00Z</dcterms:modified>
  <cp:revision>6</cp:revision>
</cp:coreProperties>
</file>